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360FB" w14:textId="5CF25F1A" w:rsidR="00225DA0" w:rsidRDefault="00072739">
      <w:pPr>
        <w:pStyle w:val="Name"/>
      </w:pPr>
      <w:r>
        <w:t>Katie Zacharski</w:t>
      </w:r>
    </w:p>
    <w:p w14:paraId="2AEC608A" w14:textId="56D4CFF7" w:rsidR="00225DA0" w:rsidRDefault="00072739">
      <w:pPr>
        <w:pStyle w:val="ContactInfo"/>
      </w:pPr>
      <w:r>
        <w:t xml:space="preserve">16604 </w:t>
      </w:r>
      <w:proofErr w:type="spellStart"/>
      <w:r>
        <w:t>Beyl</w:t>
      </w:r>
      <w:proofErr w:type="spellEnd"/>
      <w:r>
        <w:t xml:space="preserve"> Road Henryville, Indiana 47130</w:t>
      </w:r>
    </w:p>
    <w:p w14:paraId="20F42050" w14:textId="77777777" w:rsidR="00072739" w:rsidRDefault="00072739">
      <w:pPr>
        <w:pStyle w:val="ContactInfo"/>
      </w:pPr>
    </w:p>
    <w:p w14:paraId="1AE7F464" w14:textId="43E0147E" w:rsidR="00072739" w:rsidRDefault="00072739">
      <w:pPr>
        <w:pStyle w:val="ContactInfo"/>
      </w:pPr>
      <w:r>
        <w:t>Katie2026812@gmail.com</w:t>
      </w:r>
    </w:p>
    <w:sdt>
      <w:sdtPr>
        <w:id w:val="-1179423465"/>
        <w:placeholder>
          <w:docPart w:val="8047A2A12437CA48A136B7261E77E444"/>
        </w:placeholder>
        <w:temporary/>
        <w:showingPlcHdr/>
        <w15:appearance w15:val="hidden"/>
      </w:sdtPr>
      <w:sdtEndPr/>
      <w:sdtContent>
        <w:p w14:paraId="4940626D" w14:textId="77777777" w:rsidR="00225DA0" w:rsidRDefault="005B6DF0">
          <w:pPr>
            <w:pStyle w:val="Heading1"/>
          </w:pPr>
          <w:r>
            <w:t>Objective</w:t>
          </w:r>
        </w:p>
      </w:sdtContent>
    </w:sdt>
    <w:p w14:paraId="460CD6B3" w14:textId="22C27DA4" w:rsidR="00225DA0" w:rsidRDefault="00AA171E">
      <w:r>
        <w:t>To obtain and secure long-term, gainful employment</w:t>
      </w:r>
      <w:r w:rsidR="005B6DF0">
        <w:t>.</w:t>
      </w:r>
      <w:r>
        <w:t xml:space="preserve"> </w:t>
      </w:r>
    </w:p>
    <w:p w14:paraId="75956877" w14:textId="03DEF79C" w:rsidR="00225DA0" w:rsidRDefault="00225DA0">
      <w:pPr>
        <w:pStyle w:val="Heading1"/>
      </w:pPr>
    </w:p>
    <w:sdt>
      <w:sdtPr>
        <w:id w:val="1922449927"/>
        <w:placeholder>
          <w:docPart w:val="EA7B6A627047CA48AB80937BFADDAE58"/>
        </w:placeholder>
        <w:temporary/>
        <w:showingPlcHdr/>
        <w15:appearance w15:val="hidden"/>
      </w:sdtPr>
      <w:sdtEndPr/>
      <w:sdtContent>
        <w:p w14:paraId="7FD59C75" w14:textId="77777777" w:rsidR="00225DA0" w:rsidRDefault="005B6DF0">
          <w:r>
            <w:t>Name of Employer</w:t>
          </w:r>
        </w:p>
      </w:sdtContent>
    </w:sdt>
    <w:sdt>
      <w:sdtPr>
        <w:id w:val="256341102"/>
        <w:placeholder>
          <w:docPart w:val="069F9F7359102D458A290AF80DF5406A"/>
        </w:placeholder>
        <w:temporary/>
        <w:showingPlcHdr/>
        <w15:appearance w15:val="hidden"/>
      </w:sdtPr>
      <w:sdtEndPr/>
      <w:sdtContent>
        <w:p w14:paraId="40E01EAD" w14:textId="77777777" w:rsidR="00225DA0" w:rsidRDefault="005B6DF0">
          <w:r>
            <w:t>Job Title | Dates of Employment</w:t>
          </w:r>
        </w:p>
      </w:sdtContent>
    </w:sdt>
    <w:sdt>
      <w:sdtPr>
        <w:id w:val="1615867379"/>
        <w:placeholder>
          <w:docPart w:val="5817C13684590241A720675572F265B0"/>
        </w:placeholder>
        <w:temporary/>
        <w:showingPlcHdr/>
        <w15:appearance w15:val="hidden"/>
      </w:sdtPr>
      <w:sdtEndPr/>
      <w:sdtContent>
        <w:p w14:paraId="7105BB85" w14:textId="77777777" w:rsidR="00225DA0" w:rsidRDefault="005B6DF0">
          <w:pPr>
            <w:pStyle w:val="ListBullet"/>
          </w:pPr>
          <w:r>
            <w:t>This is the place for a brief summary of your key responsibilities and most stellar accomplishments.</w:t>
          </w:r>
        </w:p>
        <w:p w14:paraId="03F7D402" w14:textId="77777777" w:rsidR="00225DA0" w:rsidRDefault="005B6DF0">
          <w:pPr>
            <w:pStyle w:val="ListBullet"/>
          </w:pPr>
          <w:r>
            <w:t>To easily apply any text formatting you see in this document with just a tap, on the Home tab of the ribbon, check out Styles. This text uses the List Bullet style.</w:t>
          </w:r>
        </w:p>
      </w:sdtContent>
    </w:sdt>
    <w:sdt>
      <w:sdtPr>
        <w:id w:val="720946933"/>
        <w:placeholder>
          <w:docPart w:val="1649B8E04603EB4EA4105DDFEED9C111"/>
        </w:placeholder>
        <w:temporary/>
        <w:showingPlcHdr/>
        <w15:appearance w15:val="hidden"/>
      </w:sdtPr>
      <w:sdtEndPr/>
      <w:sdtContent>
        <w:p w14:paraId="558CF969" w14:textId="77777777" w:rsidR="00225DA0" w:rsidRDefault="005B6DF0">
          <w:pPr>
            <w:pStyle w:val="Heading1"/>
          </w:pPr>
          <w:r>
            <w:t>Education</w:t>
          </w:r>
        </w:p>
      </w:sdtContent>
    </w:sdt>
    <w:p w14:paraId="1C492330" w14:textId="77777777" w:rsidR="00225DA0" w:rsidRDefault="00BA6364">
      <w:sdt>
        <w:sdtPr>
          <w:id w:val="-1031102517"/>
          <w:placeholder>
            <w:docPart w:val="B7736A2F28E2DB4EBCA10C2668A92AAC"/>
          </w:placeholder>
          <w:temporary/>
          <w:showingPlcHdr/>
          <w15:appearance w15:val="hidden"/>
        </w:sdtPr>
        <w:sdtEndPr/>
        <w:sdtContent>
          <w:r w:rsidR="005B6DF0">
            <w:rPr>
              <w:noProof/>
            </w:rPr>
            <w:t>You might want to include your GPA here and a brief summary of relevant coursework, awards, and honors.</w:t>
          </w:r>
        </w:sdtContent>
      </w:sdt>
    </w:p>
    <w:sdt>
      <w:sdtPr>
        <w:id w:val="520597245"/>
        <w:placeholder>
          <w:docPart w:val="7785E305DEA355468CFE20BE54C834E5"/>
        </w:placeholder>
        <w:temporary/>
        <w:showingPlcHdr/>
        <w15:appearance w15:val="hidden"/>
      </w:sdtPr>
      <w:sdtEndPr/>
      <w:sdtContent>
        <w:p w14:paraId="3CD7AD72" w14:textId="77777777" w:rsidR="00225DA0" w:rsidRDefault="005B6DF0">
          <w:pPr>
            <w:pStyle w:val="Heading1"/>
          </w:pPr>
          <w:r>
            <w:t>Awards and Acknowledgements</w:t>
          </w:r>
        </w:p>
      </w:sdtContent>
    </w:sdt>
    <w:sdt>
      <w:sdtPr>
        <w:id w:val="982355526"/>
        <w:placeholder>
          <w:docPart w:val="EAB0A85C470C7D4286212ABFBBDC0764"/>
        </w:placeholder>
        <w:temporary/>
        <w:showingPlcHdr/>
        <w15:appearance w15:val="hidden"/>
      </w:sdtPr>
      <w:sdtEndPr/>
      <w:sdtContent>
        <w:p w14:paraId="3925D36B" w14:textId="77777777" w:rsidR="00225DA0" w:rsidRDefault="005B6DF0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14:paraId="7B2C8403" w14:textId="77777777" w:rsidR="00225DA0" w:rsidRDefault="005B6DF0">
          <w:pPr>
            <w:pStyle w:val="ListBullet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sdtContent>
    </w:sdt>
    <w:sectPr w:rsidR="00225DA0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8095F" w14:textId="77777777" w:rsidR="00072739" w:rsidRDefault="00072739">
      <w:r>
        <w:separator/>
      </w:r>
    </w:p>
  </w:endnote>
  <w:endnote w:type="continuationSeparator" w:id="0">
    <w:p w14:paraId="76F7D186" w14:textId="77777777" w:rsidR="00072739" w:rsidRDefault="0007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F2B4" w14:textId="77777777" w:rsidR="00225DA0" w:rsidRDefault="005B6D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A9B14" w14:textId="77777777" w:rsidR="00072739" w:rsidRDefault="00072739">
      <w:r>
        <w:separator/>
      </w:r>
    </w:p>
  </w:footnote>
  <w:footnote w:type="continuationSeparator" w:id="0">
    <w:p w14:paraId="451BE630" w14:textId="77777777" w:rsidR="00072739" w:rsidRDefault="0007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8690B" w14:textId="77777777" w:rsidR="00225DA0" w:rsidRDefault="005B6DF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A16A08F" wp14:editId="211A363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AC0653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D88FF" w14:textId="77777777" w:rsidR="00225DA0" w:rsidRDefault="005B6DF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9D97AC" wp14:editId="09D058D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EDAC51" w14:textId="77777777" w:rsidR="00225DA0" w:rsidRDefault="00225DA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59D97A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8EDAC51" w14:textId="77777777" w:rsidR="00225DA0" w:rsidRDefault="00225DA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8533">
    <w:abstractNumId w:val="9"/>
  </w:num>
  <w:num w:numId="2" w16cid:durableId="1970936708">
    <w:abstractNumId w:val="11"/>
  </w:num>
  <w:num w:numId="3" w16cid:durableId="402143677">
    <w:abstractNumId w:val="10"/>
  </w:num>
  <w:num w:numId="4" w16cid:durableId="449208821">
    <w:abstractNumId w:val="7"/>
  </w:num>
  <w:num w:numId="5" w16cid:durableId="1138648932">
    <w:abstractNumId w:val="6"/>
  </w:num>
  <w:num w:numId="6" w16cid:durableId="487751029">
    <w:abstractNumId w:val="5"/>
  </w:num>
  <w:num w:numId="7" w16cid:durableId="1482890191">
    <w:abstractNumId w:val="4"/>
  </w:num>
  <w:num w:numId="8" w16cid:durableId="371616851">
    <w:abstractNumId w:val="8"/>
  </w:num>
  <w:num w:numId="9" w16cid:durableId="545992396">
    <w:abstractNumId w:val="3"/>
  </w:num>
  <w:num w:numId="10" w16cid:durableId="282158969">
    <w:abstractNumId w:val="2"/>
  </w:num>
  <w:num w:numId="11" w16cid:durableId="1025909977">
    <w:abstractNumId w:val="1"/>
  </w:num>
  <w:num w:numId="12" w16cid:durableId="1271939741">
    <w:abstractNumId w:val="0"/>
  </w:num>
  <w:num w:numId="13" w16cid:durableId="435446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39"/>
    <w:rsid w:val="00072739"/>
    <w:rsid w:val="00225DA0"/>
    <w:rsid w:val="005B6DF0"/>
    <w:rsid w:val="00602351"/>
    <w:rsid w:val="00AA171E"/>
    <w:rsid w:val="00B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8DBE1"/>
  <w15:chartTrackingRefBased/>
  <w15:docId w15:val="{ABFF3138-D027-9948-9E69-FB18A469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D98D912-9EA5-9F4B-83DC-CE5CD13A4F82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47A2A12437CA48A136B7261E77E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C293B-4066-D748-9A79-F5B3A12B2DD6}"/>
      </w:docPartPr>
      <w:docPartBody>
        <w:p w:rsidR="00F37E2F" w:rsidRDefault="00F37E2F">
          <w:pPr>
            <w:pStyle w:val="8047A2A12437CA48A136B7261E77E444"/>
          </w:pPr>
          <w:r>
            <w:t>Objective</w:t>
          </w:r>
        </w:p>
      </w:docPartBody>
    </w:docPart>
    <w:docPart>
      <w:docPartPr>
        <w:name w:val="EA7B6A627047CA48AB80937BFADDA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C76F2-5F5A-4F49-ACDD-AD20C0767565}"/>
      </w:docPartPr>
      <w:docPartBody>
        <w:p w:rsidR="00F37E2F" w:rsidRDefault="00F37E2F">
          <w:pPr>
            <w:pStyle w:val="EA7B6A627047CA48AB80937BFADDAE58"/>
          </w:pPr>
          <w:r>
            <w:t>Name of Employer</w:t>
          </w:r>
        </w:p>
      </w:docPartBody>
    </w:docPart>
    <w:docPart>
      <w:docPartPr>
        <w:name w:val="069F9F7359102D458A290AF80DF5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C0F0-8B2D-4348-A8EA-73427EC8620B}"/>
      </w:docPartPr>
      <w:docPartBody>
        <w:p w:rsidR="00F37E2F" w:rsidRDefault="00F37E2F">
          <w:pPr>
            <w:pStyle w:val="069F9F7359102D458A290AF80DF5406A"/>
          </w:pPr>
          <w:r>
            <w:t>Job Title | Dates of Employment</w:t>
          </w:r>
        </w:p>
      </w:docPartBody>
    </w:docPart>
    <w:docPart>
      <w:docPartPr>
        <w:name w:val="5817C13684590241A720675572F2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110DC-57AF-5442-B610-B7BDB37C9DE3}"/>
      </w:docPartPr>
      <w:docPartBody>
        <w:p w:rsidR="00F37E2F" w:rsidRDefault="00F37E2F">
          <w:pPr>
            <w:pStyle w:val="ListBullet"/>
            <w:tabs>
              <w:tab w:val="num" w:pos="216"/>
            </w:tabs>
            <w:ind w:left="216" w:hanging="216"/>
          </w:pPr>
          <w:r>
            <w:t>This is the place for a brief summary of your key responsibilities and most stellar accomplishments.</w:t>
          </w:r>
        </w:p>
        <w:p w:rsidR="00F37E2F" w:rsidRDefault="00F37E2F">
          <w:pPr>
            <w:pStyle w:val="5817C13684590241A720675572F265B0"/>
          </w:pPr>
          <w:r>
            <w:t>To easily apply any text formatting you see in this document with just a tap, on the Home tab of the ribbon, check out Styles. This text uses the List Bullet style.</w:t>
          </w:r>
        </w:p>
      </w:docPartBody>
    </w:docPart>
    <w:docPart>
      <w:docPartPr>
        <w:name w:val="1649B8E04603EB4EA4105DDFEED9C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08CCF-BB20-1849-9F1B-B421969AE904}"/>
      </w:docPartPr>
      <w:docPartBody>
        <w:p w:rsidR="00F37E2F" w:rsidRDefault="00F37E2F">
          <w:pPr>
            <w:pStyle w:val="1649B8E04603EB4EA4105DDFEED9C111"/>
          </w:pPr>
          <w:r>
            <w:t>Education</w:t>
          </w:r>
        </w:p>
      </w:docPartBody>
    </w:docPart>
    <w:docPart>
      <w:docPartPr>
        <w:name w:val="B7736A2F28E2DB4EBCA10C2668A92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2B73C-469C-794A-9F14-F973379B3CAB}"/>
      </w:docPartPr>
      <w:docPartBody>
        <w:p w:rsidR="00F37E2F" w:rsidRDefault="00F37E2F">
          <w:pPr>
            <w:pStyle w:val="B7736A2F28E2DB4EBCA10C2668A92AAC"/>
          </w:pPr>
          <w:r>
            <w:rPr>
              <w:noProof/>
            </w:rPr>
            <w:t>You might want to include your GPA here and a brief summary of relevant coursework, awards, and honors.</w:t>
          </w:r>
        </w:p>
      </w:docPartBody>
    </w:docPart>
    <w:docPart>
      <w:docPartPr>
        <w:name w:val="7785E305DEA355468CFE20BE54C83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0298-48E2-3A4B-9E73-52788B1C2D2D}"/>
      </w:docPartPr>
      <w:docPartBody>
        <w:p w:rsidR="00F37E2F" w:rsidRDefault="00F37E2F">
          <w:pPr>
            <w:pStyle w:val="7785E305DEA355468CFE20BE54C834E5"/>
          </w:pPr>
          <w:r>
            <w:t>Awards and Acknowledgements</w:t>
          </w:r>
        </w:p>
      </w:docPartBody>
    </w:docPart>
    <w:docPart>
      <w:docPartPr>
        <w:name w:val="EAB0A85C470C7D4286212ABFBBDC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18D-7072-5848-956F-709635901DB9}"/>
      </w:docPartPr>
      <w:docPartBody>
        <w:p w:rsidR="00F37E2F" w:rsidRDefault="00F37E2F">
          <w:pPr>
            <w:pStyle w:val="ListBullet"/>
            <w:tabs>
              <w:tab w:val="num" w:pos="216"/>
            </w:tabs>
            <w:ind w:left="216" w:hanging="216"/>
          </w:pPr>
          <w:r>
            <w:t>You delivered that big presentation to rave reviews. Don’t be shy about it now! This is the place to show how well you work and play with others.</w:t>
          </w:r>
        </w:p>
        <w:p w:rsidR="00F37E2F" w:rsidRDefault="00F37E2F">
          <w:pPr>
            <w:pStyle w:val="EAB0A85C470C7D4286212ABFBBDC0764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3121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2F"/>
    <w:rsid w:val="00602351"/>
    <w:rsid w:val="00F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47A2A12437CA48A136B7261E77E444">
    <w:name w:val="8047A2A12437CA48A136B7261E77E444"/>
  </w:style>
  <w:style w:type="paragraph" w:customStyle="1" w:styleId="EA7B6A627047CA48AB80937BFADDAE58">
    <w:name w:val="EA7B6A627047CA48AB80937BFADDAE58"/>
  </w:style>
  <w:style w:type="paragraph" w:customStyle="1" w:styleId="069F9F7359102D458A290AF80DF5406A">
    <w:name w:val="069F9F7359102D458A290AF80DF5406A"/>
  </w:style>
  <w:style w:type="paragraph" w:styleId="ListBullet">
    <w:name w:val="List Bullet"/>
    <w:basedOn w:val="Normal"/>
    <w:uiPriority w:val="9"/>
    <w:qFormat/>
    <w:pPr>
      <w:numPr>
        <w:numId w:val="1"/>
      </w:numPr>
      <w:tabs>
        <w:tab w:val="clear" w:pos="216"/>
      </w:tabs>
      <w:spacing w:after="120" w:line="312" w:lineRule="auto"/>
      <w:ind w:left="0" w:firstLine="0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5817C13684590241A720675572F265B0">
    <w:name w:val="5817C13684590241A720675572F265B0"/>
  </w:style>
  <w:style w:type="paragraph" w:customStyle="1" w:styleId="1649B8E04603EB4EA4105DDFEED9C111">
    <w:name w:val="1649B8E04603EB4EA4105DDFEED9C111"/>
  </w:style>
  <w:style w:type="paragraph" w:customStyle="1" w:styleId="B7736A2F28E2DB4EBCA10C2668A92AAC">
    <w:name w:val="B7736A2F28E2DB4EBCA10C2668A92AAC"/>
  </w:style>
  <w:style w:type="paragraph" w:customStyle="1" w:styleId="7785E305DEA355468CFE20BE54C834E5">
    <w:name w:val="7785E305DEA355468CFE20BE54C834E5"/>
  </w:style>
  <w:style w:type="paragraph" w:customStyle="1" w:styleId="EAB0A85C470C7D4286212ABFBBDC0764">
    <w:name w:val="EAB0A85C470C7D4286212ABFBBDC07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%7b9D98D912-9EA5-9F4B-83DC-CE5CD13A4F82%7dtf50002018.dotx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Zacharski</dc:creator>
  <cp:keywords/>
  <dc:description/>
  <cp:lastModifiedBy>Katie Zacharski</cp:lastModifiedBy>
  <cp:revision>2</cp:revision>
  <dcterms:created xsi:type="dcterms:W3CDTF">2025-08-16T21:32:00Z</dcterms:created>
  <dcterms:modified xsi:type="dcterms:W3CDTF">2025-08-16T21:32:00Z</dcterms:modified>
</cp:coreProperties>
</file>